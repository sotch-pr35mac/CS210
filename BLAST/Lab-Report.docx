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ordWrap w:val="0"/>
        <w:spacing w:line="48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Preston Stosur-Bassett</w:t>
      </w:r>
    </w:p>
    <w:p>
      <w:pPr>
        <w:wordWrap w:val="0"/>
        <w:spacing w:line="48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CS210 (Data Structures) - Howser</w:t>
      </w:r>
    </w:p>
    <w:p>
      <w:pPr>
        <w:wordWrap w:val="0"/>
        <w:spacing w:line="48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BLAST Lab Report</w:t>
      </w:r>
    </w:p>
    <w:p>
      <w:pPr>
        <w:wordWrap/>
        <w:spacing w:line="480" w:lineRule="auto"/>
        <w:jc w:val="righ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23.11.14</w:t>
      </w:r>
    </w:p>
    <w:p>
      <w:pPr>
        <w:wordWrap/>
        <w:spacing w:line="480" w:lineRule="auto"/>
        <w:jc w:val="right"/>
        <w:rPr>
          <w:rFonts w:hint="default" w:ascii="Arial" w:hAnsi="Arial" w:cs="Arial"/>
          <w:sz w:val="22"/>
          <w:szCs w:val="22"/>
        </w:rPr>
      </w:pPr>
    </w:p>
    <w:p>
      <w:pPr>
        <w:wordWrap/>
        <w:spacing w:line="48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Pre-Lab:</w:t>
      </w:r>
      <w:bookmarkStart w:id="0" w:name="_GoBack"/>
      <w:bookmarkEnd w:id="0"/>
    </w:p>
    <w:p>
      <w:pPr>
        <w:wordWrap/>
        <w:spacing w:line="48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 expect to be using a lot of the code and logic that I had written in the Indexing Substrings Lab for this Lab, which will help me when I have to iterate and sort through DNA sequences and sub sequences for storing and retrieval. I hope to explore using a hashtable and its uses, and learn how hashtables are used in actual large scale applications. I</w:t>
      </w:r>
      <w:r>
        <w:rPr>
          <w:rFonts w:hint="default" w:ascii="Arial" w:hAnsi="Arial" w:cs="Arial"/>
          <w:sz w:val="22"/>
          <w:szCs w:val="22"/>
        </w:rPr>
        <w:t xml:space="preserve">’m expecting to put together a lot of the concepts we have learned this year thus far into one this one application as a way to bring it all together. I’m not entirely sure how to program the algorithm for searching and expect to encounter some issues when writing that. </w:t>
      </w:r>
    </w:p>
    <w:p>
      <w:pPr>
        <w:wordWrap/>
        <w:spacing w:line="48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</w:p>
    <w:p>
      <w:pPr>
        <w:wordWrap/>
        <w:spacing w:line="480" w:lineRule="auto"/>
        <w:ind w:firstLine="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Post-Lab:</w:t>
      </w:r>
    </w:p>
    <w:p>
      <w:pPr>
        <w:wordWrap/>
        <w:spacing w:line="480" w:lineRule="auto"/>
        <w:ind w:firstLine="420" w:firstLineChars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In this lab I learned just how easy it is to use a hashtable and the speed and efficiency of using a hashtable. While not all the concepts I learned during this quarter were applied, a great many of them were, ranging from Lists’ and Hashtables. I didn’t have many issues when writing the searching algorithm, however I did run into several issues when working with the extending algorithm. My program couldn’t seem to extend any matches against a much longer query. I had several people take a look at it to see if there was something I was missing, and I even changed my algorithm several times to see if it worked better, however with a threshold greater than 11 my program seems to return no results. 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EDDD8326"/>
    <w:rsid w:val="EDDD832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2014-11-27T06:19:00Z</dcterms:created>
  <dc:creator>sotch_pr35mac</dc:creator>
  <cp:lastModifiedBy>sotch_pr35mac</cp:lastModifiedBy>
  <dc:title>Preston Stosur-Bassett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1033-9.1.0.4937</vt:lpwstr>
  </property>
</Properties>
</file>